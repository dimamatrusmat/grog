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8E5" w:rsidRDefault="000458E5" w:rsidP="00C40545">
      <w:pPr>
        <w:tabs>
          <w:tab w:val="left" w:pos="990"/>
        </w:tabs>
        <w:ind w:hanging="142"/>
      </w:pPr>
    </w:p>
    <w:tbl>
      <w:tblPr>
        <w:tblpPr w:leftFromText="180" w:rightFromText="180" w:vertAnchor="text" w:horzAnchor="margin" w:tblpY="807"/>
        <w:tblOverlap w:val="never"/>
        <w:tblW w:w="99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258"/>
        <w:gridCol w:w="5657"/>
      </w:tblGrid>
      <w:tr w:rsidR="000458E5" w:rsidTr="006E0494">
        <w:trPr>
          <w:trHeight w:val="5397"/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58E5" w:rsidRDefault="000458E5" w:rsidP="006E0494">
            <w:pPr>
              <w:pStyle w:val="a3"/>
              <w:tabs>
                <w:tab w:val="right" w:pos="0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Извещение</w:t>
            </w:r>
          </w:p>
          <w:p w:rsidR="000458E5" w:rsidRDefault="00A4347C" w:rsidP="00C740D5">
            <w:pPr>
              <w:tabs>
                <w:tab w:val="right" w:pos="0"/>
              </w:tabs>
              <w:spacing w:after="240"/>
              <w:jc w:val="center"/>
              <w:rPr>
                <w:sz w:val="15"/>
                <w:szCs w:val="15"/>
              </w:rPr>
            </w:pPr>
            <w:r w:rsidRPr="0074392F">
              <w:rPr>
                <w:noProof/>
                <w:sz w:val="32"/>
                <w:szCs w:val="20"/>
                <w:lang w:val="en-US"/>
              </w:rPr>
              <w:t/>
              <w:pict>
                <v:shape type="#_x0000_t75" style="width:200px;height:200px" stroked="f">
                  <v:imagedata r:id="rId7" o:title=""/>
                </v:shape>
              </w:pict>
              <w:t/>
            </w:r>
            <w:r w:rsidR="000458E5" w:rsidRPr="0074392F">
              <w:rPr>
                <w:sz w:val="32"/>
                <w:szCs w:val="20"/>
              </w:rPr>
              <w:br/>
            </w:r>
          </w:p>
          <w:p w:rsidR="000458E5" w:rsidRDefault="000458E5" w:rsidP="006E0494">
            <w:pPr>
              <w:pStyle w:val="a3"/>
              <w:tabs>
                <w:tab w:val="right" w:pos="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Кассир</w:t>
            </w:r>
          </w:p>
        </w:tc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tbl>
            <w:tblPr>
              <w:tblW w:w="5400" w:type="dxa"/>
              <w:jc w:val="righ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R="000458E5">
              <w:trPr>
                <w:trHeight w:val="299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0458E5" w:rsidRPr="00227747" w:rsidRDefault="003B0911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3B0911">
                    <w:rPr>
                      <w:sz w:val="18"/>
                      <w:szCs w:val="18"/>
                    </w:rPr>
                    <w:t>УНИВЕРСИТЕТ "СИНЕРГИЯ"</w:t>
                  </w:r>
                  <w:r w:rsidR="00227747">
                    <w:rPr>
                      <w:sz w:val="18"/>
                      <w:szCs w:val="18"/>
                      <w:lang w:val="en-US"/>
                    </w:rPr>
                    <w:t xml:space="preserve">           </w:t>
                  </w:r>
                  <w:r w:rsidR="00227747">
                    <w:rPr>
                      <w:sz w:val="12"/>
                      <w:szCs w:val="18"/>
                    </w:rPr>
                    <w:t>Код подразделения</w:t>
                  </w:r>
                  <w:r w:rsidR="00227747">
                    <w:rPr>
                      <w:sz w:val="20"/>
                      <w:szCs w:val="20"/>
                      <w:u w:val="single"/>
                    </w:rPr>
                    <w:t xml:space="preserve"> 01</w:t>
                  </w:r>
                </w:p>
              </w:tc>
            </w:tr>
            <w:tr w:rsidR="000458E5">
              <w:trPr>
                <w:trHeight w:val="241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(получатель платежа)</w:t>
                  </w:r>
                </w:p>
              </w:tc>
            </w:tr>
            <w:tr w:rsidR="000458E5">
              <w:trPr>
                <w:trHeight w:val="203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0458E5" w:rsidRDefault="000E330E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0E330E">
                    <w:rPr>
                      <w:sz w:val="22"/>
                      <w:szCs w:val="22"/>
                    </w:rPr>
                    <w:t>7729152149</w:t>
                  </w:r>
                </w:p>
              </w:tc>
            </w:tr>
            <w:tr w:rsidR="000458E5">
              <w:trPr>
                <w:trHeight w:val="115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(ИНН получателя платежа)</w:t>
                  </w:r>
                </w:p>
              </w:tc>
            </w:tr>
            <w:tr w:rsidR="000458E5">
              <w:trPr>
                <w:trHeight w:val="280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0458E5" w:rsidRPr="00AA3571" w:rsidRDefault="00C54EDD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C54EDD">
                    <w:rPr>
                      <w:sz w:val="22"/>
                      <w:szCs w:val="22"/>
                    </w:rPr>
                    <w:t>40703810538040005410</w:t>
                  </w:r>
                </w:p>
              </w:tc>
            </w:tr>
            <w:tr w:rsidR="000458E5">
              <w:trPr>
                <w:trHeight w:val="219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(номер счета получателя платежа)</w:t>
                  </w:r>
                </w:p>
              </w:tc>
            </w:tr>
            <w:tr w:rsidR="000458E5">
              <w:trPr>
                <w:trHeight w:val="64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0458E5" w:rsidRPr="00FF149D" w:rsidRDefault="00C54EDD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C54EDD">
                    <w:t>ПАО СБЕРБАНК г. Москва</w:t>
                  </w:r>
                </w:p>
              </w:tc>
            </w:tr>
            <w:tr w:rsidR="000458E5">
              <w:trPr>
                <w:trHeight w:val="207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(наименование банка и банковские реквизиты)</w:t>
                  </w:r>
                </w:p>
              </w:tc>
            </w:tr>
            <w:tr w:rsidR="000458E5" w:rsidRPr="003737D3">
              <w:trPr>
                <w:trHeight w:val="453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0458E5" w:rsidRPr="00C54EDD" w:rsidRDefault="00AB3C5E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AB3C5E">
                    <w:rPr>
                      <w:sz w:val="20"/>
                      <w:szCs w:val="20"/>
                    </w:rPr>
                    <w:t>БИК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0E330E" w:rsidRPr="000E330E">
                    <w:rPr>
                      <w:sz w:val="20"/>
                      <w:szCs w:val="20"/>
                      <w:lang w:val="en-US"/>
                    </w:rPr>
                    <w:t>044525225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 w:rsidRPr="00AB3C5E">
                    <w:rPr>
                      <w:sz w:val="20"/>
                      <w:szCs w:val="20"/>
                    </w:rPr>
                    <w:t>к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>/</w:t>
                  </w:r>
                  <w:r w:rsidRPr="00AB3C5E">
                    <w:rPr>
                      <w:sz w:val="20"/>
                      <w:szCs w:val="20"/>
                    </w:rPr>
                    <w:t>с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C54EDD" w:rsidRPr="00C54EDD">
                    <w:rPr>
                      <w:sz w:val="20"/>
                      <w:szCs w:val="20"/>
                      <w:lang w:val="en-US"/>
                    </w:rPr>
                    <w:t>30101810400000000225</w:t>
                  </w:r>
                </w:p>
              </w:tc>
            </w:tr>
            <w:tr w:rsidR="000458E5">
              <w:trPr>
                <w:trHeight w:val="288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6B57B3" w:rsidRPr="002530D1" w:rsidRDefault="000458E5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</w:rPr>
                    <w:t>ФИО</w:t>
                  </w:r>
                  <w:r w:rsidR="006B57B3" w:rsidRPr="002530D1">
                    <w:rPr>
                      <w:sz w:val="20"/>
                      <w:szCs w:val="20"/>
                    </w:rPr>
                    <w:t xml:space="preserve"> </w:t>
                  </w:r>
                  <w:r w:rsidR="00A4347C" w:rsidRPr="001579CB">
                    <w:rPr>
                      <w:sz w:val="20"/>
                      <w:szCs w:val="20"/>
                    </w:rPr>
                    <w:t>Барсукова Виктория Андреевна</w:t>
                  </w:r>
                  <w:r w:rsidR="00683AC5" w:rsidRPr="002530D1">
                    <w:rPr>
                      <w:noProof/>
                      <w:sz w:val="20"/>
                      <w:szCs w:val="20"/>
                      <w:u w:val="single"/>
                    </w:rPr>
                    <w:t xml:space="preserve"> </w:t>
                  </w:r>
                  <w:r w:rsidR="00083439" w:rsidRPr="002530D1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="00932C56">
                    <w:rPr>
                      <w:sz w:val="20"/>
                      <w:szCs w:val="20"/>
                      <w:u w:val="single"/>
                      <w:lang w:val="en-US"/>
                    </w:rPr>
                    <w:fldChar w:fldCharType="begin"/>
                  </w:r>
                  <w:r w:rsidR="00932C56" w:rsidRPr="002530D1">
                    <w:rPr>
                      <w:sz w:val="20"/>
                      <w:szCs w:val="20"/>
                      <w:u w:val="single"/>
                    </w:rPr>
                    <w:instrText xml:space="preserve"> </w:instrText>
                  </w:r>
                  <w:r w:rsidR="00932C56">
                    <w:rPr>
                      <w:sz w:val="20"/>
                      <w:szCs w:val="20"/>
                      <w:u w:val="single"/>
                      <w:lang w:val="en-US"/>
                    </w:rPr>
                    <w:instrText>DOCVARIABLE</w:instrText>
                  </w:r>
                  <w:r w:rsidR="00932C56" w:rsidRPr="002530D1">
                    <w:rPr>
                      <w:sz w:val="20"/>
                      <w:szCs w:val="20"/>
                      <w:u w:val="single"/>
                    </w:rPr>
                    <w:instrText xml:space="preserve">  Стратонова Кристина Евгеньевна  \* </w:instrText>
                  </w:r>
                  <w:r w:rsidR="00932C56">
                    <w:rPr>
                      <w:sz w:val="20"/>
                      <w:szCs w:val="20"/>
                      <w:u w:val="single"/>
                      <w:lang w:val="en-US"/>
                    </w:rPr>
                    <w:instrText>MERGEFORMAT</w:instrText>
                  </w:r>
                  <w:r w:rsidR="00932C56" w:rsidRPr="002530D1">
                    <w:rPr>
                      <w:sz w:val="20"/>
                      <w:szCs w:val="20"/>
                      <w:u w:val="single"/>
                    </w:rPr>
                    <w:instrText xml:space="preserve"> </w:instrText>
                  </w:r>
                  <w:r w:rsidR="00932C56">
                    <w:rPr>
                      <w:sz w:val="20"/>
                      <w:szCs w:val="20"/>
                      <w:u w:val="single"/>
                      <w:lang w:val="en-US"/>
                    </w:rPr>
                    <w:fldChar w:fldCharType="end"/>
                  </w:r>
                </w:p>
                <w:p w:rsidR="000458E5" w:rsidRPr="001579CB" w:rsidRDefault="000458E5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№ договора</w:t>
                  </w:r>
                  <w:r w:rsidR="00495C1E" w:rsidRPr="002530D1">
                    <w:rPr>
                      <w:sz w:val="20"/>
                      <w:szCs w:val="20"/>
                    </w:rPr>
                    <w:t xml:space="preserve"> </w:t>
                  </w:r>
                  <w:r w:rsidR="00083439" w:rsidRPr="002530D1">
                    <w:rPr>
                      <w:noProof/>
                      <w:sz w:val="20"/>
                      <w:szCs w:val="20"/>
                      <w:u w:val="single"/>
                    </w:rPr>
                    <w:t xml:space="preserve"> </w:t>
                  </w:r>
                  <w:r w:rsidR="00A4347C" w:rsidRPr="001579CB">
                    <w:rPr>
                      <w:noProof/>
                      <w:sz w:val="20"/>
                      <w:szCs w:val="20"/>
                      <w:u w:val="single"/>
                    </w:rPr>
                    <w:t>1153703/22</w:t>
                  </w:r>
                  <w:r w:rsidR="001579CB">
                    <w:rPr>
                      <w:noProof/>
                      <w:sz w:val="20"/>
                      <w:szCs w:val="20"/>
                      <w:u w:val="single"/>
                    </w:rPr>
                    <w:t xml:space="preserve"> от </w:t>
                  </w:r>
                  <w:r w:rsidR="001579CB">
                    <w:rPr>
                      <w:noProof/>
                      <w:sz w:val="20"/>
                      <w:szCs w:val="20"/>
                      <w:u w:val="single"/>
                      <w:lang w:val="en-US"/>
                    </w:rPr>
                    <w:t>19.07.2022</w:t>
                  </w:r>
                </w:p>
              </w:tc>
            </w:tr>
            <w:tr w:rsidR="000458E5">
              <w:trPr>
                <w:trHeight w:val="251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(Наименование платежа)</w:t>
                  </w:r>
                </w:p>
                <w:p w:rsidR="000458E5" w:rsidRDefault="000458E5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Дата __________Сумма платежа</w:t>
                  </w:r>
                  <w:r w:rsidR="00C03F48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="00587979" w:rsidRPr="00224D12">
                    <w:t xml:space="preserve"> </w:t>
                  </w:r>
                  <w:r w:rsidR="005531E2" w:rsidRPr="005531E2">
                    <w:t>27000</w:t>
                  </w:r>
                  <w:r>
                    <w:rPr>
                      <w:sz w:val="20"/>
                      <w:szCs w:val="20"/>
                    </w:rPr>
                    <w:t>руб.</w:t>
                  </w:r>
                  <w:r w:rsidR="00C03F48">
                    <w:rPr>
                      <w:sz w:val="20"/>
                      <w:szCs w:val="20"/>
                    </w:rPr>
                    <w:t xml:space="preserve"> 00 </w:t>
                  </w:r>
                  <w:r>
                    <w:rPr>
                      <w:sz w:val="20"/>
                      <w:szCs w:val="20"/>
                    </w:rPr>
                    <w:t>коп.</w:t>
                  </w:r>
                </w:p>
              </w:tc>
            </w:tr>
            <w:tr w:rsidR="000458E5">
              <w:trPr>
                <w:trHeight w:val="403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Плательщик (подпись)______________________________</w:t>
                  </w:r>
                </w:p>
              </w:tc>
            </w:tr>
          </w:tbl>
          <w:p w:rsidR="000458E5" w:rsidRDefault="000458E5" w:rsidP="00C40545">
            <w:pPr>
              <w:tabs>
                <w:tab w:val="right" w:pos="0"/>
              </w:tabs>
              <w:jc w:val="right"/>
            </w:pPr>
          </w:p>
        </w:tc>
      </w:tr>
      <w:tr w:rsidR="000458E5" w:rsidTr="006E0494">
        <w:trPr>
          <w:trHeight w:val="5397"/>
          <w:tblCellSpacing w:w="0" w:type="dxa"/>
        </w:trPr>
        <w:tc>
          <w:tcPr>
            <w:tcW w:w="43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494" w:rsidRDefault="006E0494" w:rsidP="006E0494">
            <w:pPr>
              <w:pStyle w:val="a3"/>
              <w:tabs>
                <w:tab w:val="right" w:pos="0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Квитанция</w:t>
            </w:r>
          </w:p>
          <w:p w:rsidR="000458E5" w:rsidRPr="0074392F" w:rsidRDefault="00A4347C" w:rsidP="006E0494">
            <w:pPr>
              <w:pStyle w:val="a3"/>
              <w:tabs>
                <w:tab w:val="right" w:pos="0"/>
              </w:tabs>
              <w:jc w:val="center"/>
              <w:rPr>
                <w:sz w:val="32"/>
                <w:szCs w:val="20"/>
              </w:rPr>
            </w:pPr>
            <w:r w:rsidRPr="0074392F">
              <w:rPr>
                <w:noProof/>
                <w:sz w:val="32"/>
                <w:szCs w:val="20"/>
                <w:lang w:val="en-US"/>
              </w:rPr>
              <w:t/>
              <w:pict>
                <v:shape type="#_x0000_t75" style="width:200px;height:200px" stroked="f">
                  <v:imagedata r:id="rId7" o:title=""/>
                </v:shape>
              </w:pict>
              <w:t/>
            </w:r>
          </w:p>
          <w:p w:rsidR="000458E5" w:rsidRDefault="000458E5" w:rsidP="006E0494">
            <w:pPr>
              <w:pStyle w:val="a3"/>
              <w:tabs>
                <w:tab w:val="right" w:pos="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Кассир</w:t>
            </w:r>
          </w:p>
        </w:tc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tbl>
            <w:tblPr>
              <w:tblW w:w="5521" w:type="dxa"/>
              <w:jc w:val="righ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00" w:firstRow="0" w:lastRow="0" w:firstColumn="0" w:lastColumn="0" w:noHBand="0" w:noVBand="0"/>
            </w:tblPr>
            <w:tblGrid>
              <w:gridCol w:w="5521"/>
            </w:tblGrid>
            <w:tr w:rsidR="000458E5">
              <w:trPr>
                <w:trHeight w:val="299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0458E5" w:rsidRPr="000458E5" w:rsidRDefault="00C54EDD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right"/>
                    <w:rPr>
                      <w:sz w:val="18"/>
                      <w:szCs w:val="18"/>
                    </w:rPr>
                  </w:pPr>
                  <w:r w:rsidRPr="00C54EDD">
                    <w:rPr>
                      <w:sz w:val="18"/>
                      <w:szCs w:val="18"/>
                      <w:lang w:val="en-US"/>
                    </w:rPr>
                    <w:t>УНИВЕРСИТЕТ "СИНЕРГИЯ"</w:t>
                  </w:r>
                  <w:r w:rsidR="00227747">
                    <w:rPr>
                      <w:sz w:val="18"/>
                      <w:szCs w:val="18"/>
                      <w:lang w:val="en-US"/>
                    </w:rPr>
                    <w:t xml:space="preserve">           </w:t>
                  </w:r>
                  <w:r w:rsidR="00227747">
                    <w:rPr>
                      <w:sz w:val="12"/>
                      <w:szCs w:val="18"/>
                    </w:rPr>
                    <w:t>Код подразделения</w:t>
                  </w:r>
                  <w:r w:rsidR="00227747">
                    <w:rPr>
                      <w:sz w:val="20"/>
                      <w:szCs w:val="20"/>
                      <w:u w:val="single"/>
                    </w:rPr>
                    <w:t xml:space="preserve"> 01</w:t>
                  </w:r>
                </w:p>
              </w:tc>
            </w:tr>
            <w:tr w:rsidR="000458E5">
              <w:trPr>
                <w:trHeight w:val="241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(получатель платежа)</w:t>
                  </w:r>
                </w:p>
              </w:tc>
            </w:tr>
            <w:tr w:rsidR="000458E5">
              <w:trPr>
                <w:trHeight w:val="203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0458E5" w:rsidRDefault="000E330E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0E330E">
                    <w:rPr>
                      <w:sz w:val="22"/>
                      <w:szCs w:val="22"/>
                    </w:rPr>
                    <w:t>7729152149</w:t>
                  </w:r>
                </w:p>
              </w:tc>
            </w:tr>
            <w:tr w:rsidR="000458E5">
              <w:trPr>
                <w:trHeight w:val="115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(ИНН получателя платежа)</w:t>
                  </w:r>
                </w:p>
              </w:tc>
            </w:tr>
            <w:tr w:rsidR="000458E5">
              <w:trPr>
                <w:trHeight w:val="280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0458E5" w:rsidRPr="00762A76" w:rsidRDefault="00C54EDD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C54EDD">
                    <w:rPr>
                      <w:sz w:val="22"/>
                      <w:szCs w:val="22"/>
                    </w:rPr>
                    <w:t>40703810538040005410</w:t>
                  </w:r>
                </w:p>
              </w:tc>
            </w:tr>
            <w:tr w:rsidR="000458E5">
              <w:trPr>
                <w:trHeight w:val="219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(номер счета получателя платежа)</w:t>
                  </w:r>
                </w:p>
              </w:tc>
            </w:tr>
            <w:tr w:rsidR="00AB3C5E">
              <w:trPr>
                <w:trHeight w:val="64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AB3C5E" w:rsidRPr="00AB3C5E" w:rsidRDefault="00C54EDD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C54EDD">
                    <w:t>ПАО СБЕРБАНК г. Москва</w:t>
                  </w:r>
                </w:p>
              </w:tc>
            </w:tr>
            <w:tr w:rsidR="000458E5">
              <w:trPr>
                <w:trHeight w:val="207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pStyle w:val="a3"/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5"/>
                      <w:szCs w:val="15"/>
                    </w:rPr>
                    <w:t>(наименование банка и банковские реквизиты)</w:t>
                  </w:r>
                </w:p>
              </w:tc>
            </w:tr>
            <w:tr w:rsidR="00AB3C5E" w:rsidRPr="003737D3">
              <w:trPr>
                <w:trHeight w:val="52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AB3C5E" w:rsidRPr="00C54EDD" w:rsidRDefault="00AB3C5E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AB3C5E">
                    <w:rPr>
                      <w:sz w:val="20"/>
                      <w:szCs w:val="20"/>
                    </w:rPr>
                    <w:t>БИК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0E330E" w:rsidRPr="000E330E">
                    <w:rPr>
                      <w:sz w:val="20"/>
                      <w:szCs w:val="20"/>
                      <w:lang w:val="en-US"/>
                    </w:rPr>
                    <w:t>044525225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 w:rsidRPr="00AB3C5E">
                    <w:rPr>
                      <w:sz w:val="20"/>
                      <w:szCs w:val="20"/>
                    </w:rPr>
                    <w:t>к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>/</w:t>
                  </w:r>
                  <w:r w:rsidRPr="00AB3C5E">
                    <w:rPr>
                      <w:sz w:val="20"/>
                      <w:szCs w:val="20"/>
                    </w:rPr>
                    <w:t>с</w:t>
                  </w:r>
                  <w:r w:rsidRPr="00C54ED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C54EDD" w:rsidRPr="00C54EDD">
                    <w:rPr>
                      <w:sz w:val="20"/>
                      <w:szCs w:val="20"/>
                      <w:lang w:val="en-US"/>
                    </w:rPr>
                    <w:t>30101810400000000225</w:t>
                  </w:r>
                </w:p>
              </w:tc>
            </w:tr>
            <w:tr w:rsidR="005531E2">
              <w:trPr>
                <w:trHeight w:val="288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5531E2" w:rsidRPr="002530D1" w:rsidRDefault="005531E2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</w:rPr>
                    <w:t>ФИО</w:t>
                  </w:r>
                  <w:r w:rsidRPr="002530D1">
                    <w:rPr>
                      <w:sz w:val="20"/>
                      <w:szCs w:val="20"/>
                    </w:rPr>
                    <w:t xml:space="preserve"> </w:t>
                  </w:r>
                  <w:r w:rsidR="00A4347C" w:rsidRPr="001579CB">
                    <w:rPr>
                      <w:sz w:val="20"/>
                      <w:szCs w:val="20"/>
                    </w:rPr>
                    <w:t>Барсукова Виктория Андреевна</w:t>
                  </w:r>
                  <w:r w:rsidRPr="002530D1">
                    <w:rPr>
                      <w:noProof/>
                      <w:sz w:val="20"/>
                      <w:szCs w:val="20"/>
                      <w:u w:val="single"/>
                    </w:rPr>
                    <w:t xml:space="preserve"> </w:t>
                  </w:r>
                  <w:r w:rsidRPr="002530D1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fldChar w:fldCharType="begin"/>
                  </w:r>
                  <w:r w:rsidRPr="002530D1">
                    <w:rPr>
                      <w:sz w:val="20"/>
                      <w:szCs w:val="20"/>
                      <w:u w:val="single"/>
                    </w:rPr>
                    <w:instrText xml:space="preserve"> </w:instrText>
                  </w: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instrText>DOCVARIABLE</w:instrText>
                  </w:r>
                  <w:r w:rsidRPr="002530D1">
                    <w:rPr>
                      <w:sz w:val="20"/>
                      <w:szCs w:val="20"/>
                      <w:u w:val="single"/>
                    </w:rPr>
                    <w:instrText xml:space="preserve">  Стратонова Кристина Евгеньевна  \* </w:instrText>
                  </w: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instrText>MERGEFORMAT</w:instrText>
                  </w:r>
                  <w:r w:rsidRPr="002530D1">
                    <w:rPr>
                      <w:sz w:val="20"/>
                      <w:szCs w:val="20"/>
                      <w:u w:val="single"/>
                    </w:rPr>
                    <w:instrText xml:space="preserve"> </w:instrText>
                  </w: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fldChar w:fldCharType="end"/>
                  </w:r>
                </w:p>
                <w:p w:rsidR="005531E2" w:rsidRPr="001579CB" w:rsidRDefault="005531E2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№ договора</w:t>
                  </w:r>
                  <w:r w:rsidRPr="002530D1">
                    <w:rPr>
                      <w:sz w:val="20"/>
                      <w:szCs w:val="20"/>
                    </w:rPr>
                    <w:t xml:space="preserve"> </w:t>
                  </w:r>
                  <w:r w:rsidRPr="002530D1">
                    <w:rPr>
                      <w:noProof/>
                      <w:sz w:val="20"/>
                      <w:szCs w:val="20"/>
                      <w:u w:val="single"/>
                    </w:rPr>
                    <w:t xml:space="preserve"> </w:t>
                  </w:r>
                  <w:r w:rsidR="00A4347C" w:rsidRPr="001579CB">
                    <w:rPr>
                      <w:noProof/>
                      <w:sz w:val="20"/>
                      <w:szCs w:val="20"/>
                      <w:u w:val="single"/>
                    </w:rPr>
                    <w:t>1153703/22</w:t>
                  </w:r>
                  <w:r w:rsidR="001579CB">
                    <w:rPr>
                      <w:noProof/>
                      <w:sz w:val="20"/>
                      <w:szCs w:val="20"/>
                      <w:u w:val="single"/>
                    </w:rPr>
                    <w:t xml:space="preserve"> от </w:t>
                  </w:r>
                  <w:r w:rsidR="001579CB" w:rsidRPr="001579CB">
                    <w:rPr>
                      <w:noProof/>
                      <w:sz w:val="20"/>
                      <w:szCs w:val="20"/>
                      <w:u w:val="single"/>
                    </w:rPr>
                    <w:t>19.07.2022</w:t>
                  </w:r>
                  <w:bookmarkStart w:id="0" w:name="_GoBack"/>
                  <w:bookmarkEnd w:id="0"/>
                </w:p>
              </w:tc>
            </w:tr>
            <w:tr w:rsidR="000458E5">
              <w:trPr>
                <w:trHeight w:val="251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(Наименование платежа)</w:t>
                  </w:r>
                </w:p>
                <w:p w:rsidR="000458E5" w:rsidRDefault="000458E5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Дата __________Сумма платежа:</w:t>
                  </w:r>
                  <w:r w:rsidR="00FB565F" w:rsidRPr="00FB565F">
                    <w:rPr>
                      <w:sz w:val="20"/>
                      <w:szCs w:val="20"/>
                    </w:rPr>
                    <w:t xml:space="preserve"> </w:t>
                  </w:r>
                  <w:r w:rsidR="00587979" w:rsidRPr="00224D12">
                    <w:t xml:space="preserve"> </w:t>
                  </w:r>
                  <w:r w:rsidR="005531E2" w:rsidRPr="005531E2">
                    <w:t>27000</w:t>
                  </w:r>
                  <w:r>
                    <w:rPr>
                      <w:sz w:val="20"/>
                      <w:szCs w:val="20"/>
                    </w:rPr>
                    <w:t>руб.</w:t>
                  </w:r>
                  <w:r w:rsidR="00C03F48">
                    <w:rPr>
                      <w:sz w:val="20"/>
                      <w:szCs w:val="20"/>
                    </w:rPr>
                    <w:t xml:space="preserve"> 00 </w:t>
                  </w:r>
                  <w:r>
                    <w:rPr>
                      <w:sz w:val="20"/>
                      <w:szCs w:val="20"/>
                    </w:rPr>
                    <w:t>коп.</w:t>
                  </w:r>
                </w:p>
              </w:tc>
            </w:tr>
            <w:tr w:rsidR="000458E5">
              <w:trPr>
                <w:trHeight w:val="403"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vAlign w:val="center"/>
                </w:tcPr>
                <w:p w:rsidR="000458E5" w:rsidRDefault="000458E5" w:rsidP="00C740D5">
                  <w:pPr>
                    <w:framePr w:hSpace="180" w:wrap="around" w:vAnchor="text" w:hAnchor="margin" w:y="807"/>
                    <w:tabs>
                      <w:tab w:val="right" w:pos="0"/>
                    </w:tabs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Плательщик (подпись)______________________________</w:t>
                  </w:r>
                </w:p>
              </w:tc>
            </w:tr>
          </w:tbl>
          <w:p w:rsidR="000458E5" w:rsidRDefault="000458E5" w:rsidP="00C40545">
            <w:pPr>
              <w:tabs>
                <w:tab w:val="right" w:pos="0"/>
              </w:tabs>
              <w:jc w:val="right"/>
            </w:pPr>
          </w:p>
        </w:tc>
      </w:tr>
    </w:tbl>
    <w:p w:rsidR="000458E5" w:rsidRDefault="000458E5">
      <w:pPr>
        <w:tabs>
          <w:tab w:val="left" w:pos="990"/>
        </w:tabs>
      </w:pPr>
    </w:p>
    <w:p w:rsidR="00B16418" w:rsidRDefault="00B16418">
      <w:pPr>
        <w:tabs>
          <w:tab w:val="left" w:pos="990"/>
        </w:tabs>
      </w:pPr>
    </w:p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Pr="00B16418" w:rsidRDefault="00B16418" w:rsidP="00B16418"/>
    <w:p w:rsidR="00B16418" w:rsidRDefault="00B16418" w:rsidP="00B16418"/>
    <w:p w:rsidR="00B16418" w:rsidRPr="00B16418" w:rsidRDefault="00B16418" w:rsidP="00B16418"/>
    <w:p w:rsidR="00B16418" w:rsidRDefault="00B16418" w:rsidP="00B16418"/>
    <w:p w:rsidR="00B16418" w:rsidRPr="00C609C0" w:rsidRDefault="00B16418" w:rsidP="00B16418"/>
    <w:p w:rsidR="00EE54BB" w:rsidRPr="00C609C0" w:rsidRDefault="00EE54BB" w:rsidP="00B16418"/>
    <w:p w:rsidR="00EE54BB" w:rsidRDefault="00EE54BB" w:rsidP="00B16418"/>
    <w:sectPr w:rsidR="00EE54BB" w:rsidSect="00C40545">
      <w:pgSz w:w="11906" w:h="16838" w:code="9"/>
      <w:pgMar w:top="238" w:right="567" w:bottom="24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04"/>
    <w:rsid w:val="000458E5"/>
    <w:rsid w:val="00083439"/>
    <w:rsid w:val="000C004E"/>
    <w:rsid w:val="000E330E"/>
    <w:rsid w:val="001579CB"/>
    <w:rsid w:val="001B6769"/>
    <w:rsid w:val="001E541B"/>
    <w:rsid w:val="0020210D"/>
    <w:rsid w:val="00227747"/>
    <w:rsid w:val="002306A3"/>
    <w:rsid w:val="002530D1"/>
    <w:rsid w:val="00260B41"/>
    <w:rsid w:val="002D30D4"/>
    <w:rsid w:val="003037FE"/>
    <w:rsid w:val="0032000E"/>
    <w:rsid w:val="00331EBC"/>
    <w:rsid w:val="00333EF1"/>
    <w:rsid w:val="00334239"/>
    <w:rsid w:val="003737D3"/>
    <w:rsid w:val="00396634"/>
    <w:rsid w:val="003B0911"/>
    <w:rsid w:val="00426DC9"/>
    <w:rsid w:val="00480518"/>
    <w:rsid w:val="00495C1E"/>
    <w:rsid w:val="004A2BAF"/>
    <w:rsid w:val="00510367"/>
    <w:rsid w:val="005279F5"/>
    <w:rsid w:val="005531E2"/>
    <w:rsid w:val="00587979"/>
    <w:rsid w:val="005D6BDE"/>
    <w:rsid w:val="005F24BF"/>
    <w:rsid w:val="00615570"/>
    <w:rsid w:val="00645877"/>
    <w:rsid w:val="00683AC5"/>
    <w:rsid w:val="00691227"/>
    <w:rsid w:val="006B57B3"/>
    <w:rsid w:val="006E0494"/>
    <w:rsid w:val="00714D5F"/>
    <w:rsid w:val="0074392F"/>
    <w:rsid w:val="00762A76"/>
    <w:rsid w:val="00847556"/>
    <w:rsid w:val="00877B6C"/>
    <w:rsid w:val="008F75D2"/>
    <w:rsid w:val="00932C56"/>
    <w:rsid w:val="0097637F"/>
    <w:rsid w:val="009A4C20"/>
    <w:rsid w:val="00A4347C"/>
    <w:rsid w:val="00AA3571"/>
    <w:rsid w:val="00AB3C5E"/>
    <w:rsid w:val="00B06C5D"/>
    <w:rsid w:val="00B16418"/>
    <w:rsid w:val="00C03F48"/>
    <w:rsid w:val="00C04838"/>
    <w:rsid w:val="00C40545"/>
    <w:rsid w:val="00C54EDD"/>
    <w:rsid w:val="00C609C0"/>
    <w:rsid w:val="00C740D5"/>
    <w:rsid w:val="00D25C04"/>
    <w:rsid w:val="00DA117E"/>
    <w:rsid w:val="00DC742D"/>
    <w:rsid w:val="00E954E9"/>
    <w:rsid w:val="00EE35E5"/>
    <w:rsid w:val="00EE54BB"/>
    <w:rsid w:val="00F1466C"/>
    <w:rsid w:val="00FB565F"/>
    <w:rsid w:val="00FF1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1C6398"/>
  <w15:docId w15:val="{DCC1B7EC-37EB-4A4C-A9C1-3C11C925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C2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A4C20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rsid w:val="009A4C20"/>
    <w:pPr>
      <w:framePr w:hSpace="180" w:wrap="auto" w:vAnchor="text" w:hAnchor="margin" w:xAlign="center" w:y="-13576"/>
      <w:spacing w:after="240"/>
      <w:suppressOverlap/>
      <w:jc w:val="right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99"/>
    <w:semiHidden/>
    <w:locked/>
    <w:rsid w:val="009A4C2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irabyan\AppData\Local\Temp\v8_2A56_ba.tm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7B927-E60E-433A-B56C-D68DDAC8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v8_2A56_ba.tmp</Template>
  <TotalTime>11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Распечатайте эту страницу, заполните  квитанцию на нужную сумму, отнесите ее в любое отделение Сбербанка</vt:lpstr>
    </vt:vector>
  </TitlesOfParts>
  <Company>dealmore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Распечатайте эту страницу, заполните  квитанцию на нужную сумму, отнесите ее в любое отделение Сбербанка</dc:title>
  <dc:subject/>
  <dc:creator>Вирабян Сусанна Севановна</dc:creator>
  <cp:keywords/>
  <cp:lastModifiedBy>Матвеев</cp:lastModifiedBy>
  <cp:revision>15</cp:revision>
  <cp:lastPrinted>2009-03-23T09:18:00Z</cp:lastPrinted>
  <dcterms:created xsi:type="dcterms:W3CDTF">2021-09-27T07:38:00Z</dcterms:created>
  <dcterms:modified xsi:type="dcterms:W3CDTF">2022-07-18T09:42:00Z</dcterms:modified>
</cp:coreProperties>
</file>